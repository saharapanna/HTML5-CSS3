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Pr="00277B76" w:rsidRDefault="00F56CEB" w:rsidP="00F56CEB">
      <w:pPr>
        <w:pStyle w:val="PartTitle"/>
        <w:framePr w:wrap="notBeside"/>
        <w:shd w:val="clear" w:color="auto" w:fill="215868" w:themeFill="accent5" w:themeFillShade="80"/>
        <w:ind w:firstLine="0"/>
      </w:pPr>
      <w:r>
        <w:t>Assignment</w:t>
      </w:r>
    </w:p>
    <w:p w:rsidR="005F6105" w:rsidRDefault="00A8365E" w:rsidP="00F56CEB">
      <w:pPr>
        <w:pStyle w:val="PartLabel"/>
        <w:framePr w:wrap="notBeside"/>
        <w:shd w:val="clear" w:color="auto" w:fill="31849B" w:themeFill="accent5" w:themeFillShade="BF"/>
        <w:ind w:firstLine="0"/>
      </w:pPr>
      <w:r>
        <w:t>2</w:t>
      </w:r>
    </w:p>
    <w:p w:rsidR="005F6105" w:rsidRDefault="00F04B1E" w:rsidP="00617B64">
      <w:pPr>
        <w:pStyle w:val="CompanyName"/>
        <w:ind w:firstLine="0"/>
      </w:pPr>
      <w:r>
        <w:t>COMP1223</w:t>
      </w:r>
      <w:r w:rsidR="002D27B3">
        <w:t xml:space="preserve"> </w:t>
      </w:r>
      <w:r w:rsidR="002D27B3">
        <w:rPr>
          <w:caps w:val="0"/>
        </w:rPr>
        <w:t>Web Development Fundamentals</w:t>
      </w:r>
    </w:p>
    <w:p w:rsidR="005F6105" w:rsidRDefault="00640E48" w:rsidP="006B71D0">
      <w:pPr>
        <w:pStyle w:val="SubtitleCover"/>
        <w:ind w:firstLine="0"/>
        <w:rPr>
          <w:spacing w:val="0"/>
          <w:kern w:val="36"/>
          <w:sz w:val="38"/>
        </w:rPr>
      </w:pPr>
      <w:r>
        <w:rPr>
          <w:spacing w:val="0"/>
          <w:kern w:val="36"/>
          <w:sz w:val="38"/>
        </w:rPr>
        <w:t xml:space="preserve">Timeline </w:t>
      </w:r>
    </w:p>
    <w:p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:rsidR="003328D3" w:rsidRDefault="00640E48" w:rsidP="00640E4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  <w:r w:rsidR="00CA00CD">
        <w:tab/>
      </w:r>
    </w:p>
    <w:p w:rsidR="00CA00CD" w:rsidRDefault="00CA00CD" w:rsidP="00CA00CD">
      <w:pPr>
        <w:pStyle w:val="ListParagraph"/>
        <w:numPr>
          <w:ilvl w:val="1"/>
          <w:numId w:val="42"/>
        </w:numPr>
      </w:pPr>
      <w:r>
        <w:t>5% initial timeline</w:t>
      </w:r>
    </w:p>
    <w:p w:rsidR="00CA00CD" w:rsidRDefault="00CA00CD" w:rsidP="00CA00CD">
      <w:pPr>
        <w:pStyle w:val="ListParagraph"/>
        <w:numPr>
          <w:ilvl w:val="1"/>
          <w:numId w:val="42"/>
        </w:numPr>
      </w:pPr>
      <w:r>
        <w:t>10% current timeline</w:t>
      </w:r>
    </w:p>
    <w:p w:rsidR="00640E48" w:rsidRDefault="003328D3" w:rsidP="00640E48">
      <w:pPr>
        <w:pStyle w:val="ListParagraph"/>
        <w:numPr>
          <w:ilvl w:val="0"/>
          <w:numId w:val="42"/>
        </w:numPr>
      </w:pPr>
      <w:r>
        <w:t xml:space="preserve">The timeline must contain detail tasks and the </w:t>
      </w:r>
      <w:r w:rsidRPr="003328D3">
        <w:rPr>
          <w:noProof/>
        </w:rPr>
        <w:t xml:space="preserve">task </w:t>
      </w:r>
      <w:r>
        <w:rPr>
          <w:noProof/>
        </w:rPr>
        <w:t>detail</w:t>
      </w:r>
      <w:r>
        <w:t xml:space="preserve"> information (start, end, estimate,) </w:t>
      </w:r>
      <w:r w:rsidR="00640E48">
        <w:t xml:space="preserve">No mark will </w:t>
      </w:r>
      <w:r w:rsidR="00640E48" w:rsidRPr="003328D3">
        <w:rPr>
          <w:noProof/>
        </w:rPr>
        <w:t>be awarded</w:t>
      </w:r>
      <w:r w:rsidR="00640E48">
        <w:t xml:space="preserve"> for</w:t>
      </w:r>
      <w:r>
        <w:t xml:space="preserve"> the</w:t>
      </w:r>
      <w:r w:rsidR="00640E48">
        <w:t xml:space="preserve"> </w:t>
      </w:r>
      <w:r w:rsidR="00640E48" w:rsidRPr="003328D3">
        <w:rPr>
          <w:noProof/>
        </w:rPr>
        <w:t>incomplete</w:t>
      </w:r>
      <w:r w:rsidR="00640E48">
        <w:t xml:space="preserve"> timeline.</w:t>
      </w:r>
    </w:p>
    <w:p w:rsidR="00640E48" w:rsidRPr="00640E48" w:rsidRDefault="00640E48" w:rsidP="00640E48">
      <w:pPr>
        <w:pStyle w:val="ListParagraph"/>
        <w:numPr>
          <w:ilvl w:val="0"/>
          <w:numId w:val="42"/>
        </w:numPr>
      </w:pPr>
      <w:r>
        <w:t xml:space="preserve">Make sure to break the project </w:t>
      </w:r>
      <w:r w:rsidR="003328D3">
        <w:t>in</w:t>
      </w:r>
      <w:r w:rsidRPr="003328D3">
        <w:rPr>
          <w:noProof/>
        </w:rPr>
        <w:t>to</w:t>
      </w:r>
      <w:r>
        <w:t xml:space="preserve"> small tasks. </w:t>
      </w:r>
    </w:p>
    <w:p w:rsidR="00A8365E" w:rsidRPr="00A8365E" w:rsidRDefault="00A8365E" w:rsidP="00A8365E"/>
    <w:p w:rsidR="002D27B3" w:rsidRDefault="002D27B3" w:rsidP="002D27B3"/>
    <w:p w:rsidR="002D27B3" w:rsidRDefault="002D27B3" w:rsidP="002D27B3"/>
    <w:p w:rsidR="002D27B3" w:rsidRDefault="002D27B3" w:rsidP="002D27B3"/>
    <w:p w:rsidR="002D27B3" w:rsidRDefault="002D27B3" w:rsidP="002D27B3"/>
    <w:p w:rsidR="002D27B3" w:rsidRDefault="002D27B3" w:rsidP="002D27B3"/>
    <w:p w:rsidR="00006DFF" w:rsidRDefault="00006DFF" w:rsidP="00006DFF">
      <w:pPr>
        <w:ind w:firstLine="0"/>
        <w:sectPr w:rsidR="00006DFF" w:rsidSect="00006DFF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43A4D" w:rsidRPr="00640E48" w:rsidRDefault="00543A4D" w:rsidP="00640E48">
      <w:pPr>
        <w:pStyle w:val="Heading1"/>
      </w:pPr>
      <w:bookmarkStart w:id="0" w:name="_Timeline"/>
      <w:bookmarkEnd w:id="0"/>
      <w:r w:rsidRPr="00640E48">
        <w:lastRenderedPageBreak/>
        <w:t>Timeline</w:t>
      </w:r>
    </w:p>
    <w:p w:rsidR="00543A4D" w:rsidRDefault="00640E48" w:rsidP="00543A4D">
      <w:pPr>
        <w:ind w:firstLine="0"/>
      </w:pPr>
      <w:r>
        <w:t>Topic</w:t>
      </w:r>
      <w:r w:rsidR="00543A4D">
        <w:t xml:space="preserve">: </w:t>
      </w:r>
      <w:r>
        <w:t xml:space="preserve"> </w:t>
      </w:r>
      <w:r w:rsidR="003328D3">
        <w:tab/>
      </w:r>
      <w:r w:rsidR="001962AE">
        <w:t>Learn to Skate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                                 </w:t>
      </w:r>
      <w:r>
        <w:t>Student ID</w:t>
      </w:r>
      <w:r w:rsidR="00543A4D">
        <w:t>: _</w:t>
      </w:r>
      <w:r w:rsidR="00077BDC" w:rsidRPr="00077BDC">
        <w:rPr>
          <w:u w:val="single"/>
        </w:rPr>
        <w:t>101145593</w:t>
      </w:r>
    </w:p>
    <w:p w:rsidR="00543A4D" w:rsidRDefault="00543A4D" w:rsidP="00E50809">
      <w:r>
        <w:br/>
        <w:t>Project URL</w:t>
      </w:r>
      <w:r w:rsidR="00640E48">
        <w:t xml:space="preserve"> (GBLearn)</w:t>
      </w:r>
      <w:r>
        <w:t>:</w:t>
      </w:r>
      <w:r w:rsidR="003328D3">
        <w:tab/>
      </w:r>
      <w:hyperlink r:id="rId12" w:history="1">
        <w:r w:rsidR="005810D6" w:rsidRPr="00B24BF7">
          <w:rPr>
            <w:rStyle w:val="Hyperlink"/>
          </w:rPr>
          <w:t>http://f7145593.gblearn.com/comp1223/project/docs</w:t>
        </w:r>
      </w:hyperlink>
      <w:r w:rsidR="005810D6">
        <w:t xml:space="preserve"> </w:t>
      </w:r>
      <w:bookmarkStart w:id="1" w:name="_GoBack"/>
      <w:bookmarkEnd w:id="1"/>
      <w:r w:rsidR="00D12ACC">
        <w:t xml:space="preserve">           </w:t>
      </w:r>
      <w:r w:rsidR="003328D3">
        <w:tab/>
      </w:r>
      <w:r w:rsidR="003328D3">
        <w:tab/>
      </w:r>
      <w:r>
        <w:t xml:space="preserve">    </w:t>
      </w:r>
      <w:r w:rsidR="001962AE">
        <w:t xml:space="preserve">             </w:t>
      </w:r>
      <w:r w:rsidR="00D12ACC">
        <w:t xml:space="preserve">             </w:t>
      </w:r>
      <w:r w:rsidR="00E50809">
        <w:t xml:space="preserve">GBLearn ID: </w:t>
      </w:r>
      <w:r w:rsidR="00077BDC" w:rsidRPr="00077BDC">
        <w:rPr>
          <w:u w:val="single"/>
        </w:rPr>
        <w:t>f7145593</w:t>
      </w:r>
    </w:p>
    <w:p w:rsidR="00543A4D" w:rsidRDefault="00543A4D" w:rsidP="00543A4D"/>
    <w:tbl>
      <w:tblPr>
        <w:tblStyle w:val="TableGrid"/>
        <w:tblpPr w:leftFromText="180" w:rightFromText="180" w:vertAnchor="text" w:horzAnchor="margin" w:tblpY="52"/>
        <w:tblW w:w="14058" w:type="dxa"/>
        <w:tblLayout w:type="fixed"/>
        <w:tblLook w:val="04A0" w:firstRow="1" w:lastRow="0" w:firstColumn="1" w:lastColumn="0" w:noHBand="0" w:noVBand="1"/>
      </w:tblPr>
      <w:tblGrid>
        <w:gridCol w:w="6138"/>
        <w:gridCol w:w="1440"/>
        <w:gridCol w:w="1440"/>
        <w:gridCol w:w="1440"/>
        <w:gridCol w:w="792"/>
        <w:gridCol w:w="1458"/>
        <w:gridCol w:w="1350"/>
      </w:tblGrid>
      <w:tr w:rsidR="003328D3" w:rsidTr="003328D3">
        <w:tc>
          <w:tcPr>
            <w:tcW w:w="6138" w:type="dxa"/>
          </w:tcPr>
          <w:p w:rsidR="003328D3" w:rsidRDefault="003328D3" w:rsidP="003328D3">
            <w:r>
              <w:t>Tasks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792" w:type="dxa"/>
          </w:tcPr>
          <w:p w:rsidR="003328D3" w:rsidRDefault="003328D3" w:rsidP="003328D3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458" w:type="dxa"/>
          </w:tcPr>
          <w:p w:rsidR="003328D3" w:rsidRDefault="003328D3" w:rsidP="003328D3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:rsidR="003328D3" w:rsidRDefault="003328D3" w:rsidP="003328D3">
            <w:pPr>
              <w:ind w:firstLine="0"/>
              <w:jc w:val="center"/>
            </w:pPr>
            <w:r>
              <w:t>Total Hours</w:t>
            </w:r>
          </w:p>
          <w:p w:rsidR="003328D3" w:rsidRDefault="003328D3" w:rsidP="003328D3">
            <w:pPr>
              <w:ind w:firstLine="0"/>
              <w:jc w:val="center"/>
            </w:pPr>
            <w:r>
              <w:t>Spent</w:t>
            </w:r>
          </w:p>
        </w:tc>
      </w:tr>
      <w:tr w:rsidR="004E1548" w:rsidTr="003328D3">
        <w:tc>
          <w:tcPr>
            <w:tcW w:w="6138" w:type="dxa"/>
          </w:tcPr>
          <w:p w:rsidR="004E1548" w:rsidRDefault="00685449" w:rsidP="003328D3">
            <w:r>
              <w:t>Making i</w:t>
            </w:r>
            <w:r w:rsidR="004E1548">
              <w:t xml:space="preserve">nitial timeline </w:t>
            </w:r>
          </w:p>
        </w:tc>
        <w:tc>
          <w:tcPr>
            <w:tcW w:w="1440" w:type="dxa"/>
          </w:tcPr>
          <w:p w:rsidR="004E1548" w:rsidRDefault="004E1548" w:rsidP="004E1548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1440" w:type="dxa"/>
          </w:tcPr>
          <w:p w:rsidR="004E1548" w:rsidRDefault="004E1548" w:rsidP="004E1548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1440" w:type="dxa"/>
          </w:tcPr>
          <w:p w:rsidR="004E1548" w:rsidRDefault="004E1548" w:rsidP="003328D3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792" w:type="dxa"/>
          </w:tcPr>
          <w:p w:rsidR="004E1548" w:rsidRDefault="004E1548" w:rsidP="003328D3">
            <w:pPr>
              <w:ind w:firstLine="0"/>
              <w:jc w:val="center"/>
            </w:pPr>
            <w:r>
              <w:t>C</w:t>
            </w:r>
          </w:p>
        </w:tc>
        <w:tc>
          <w:tcPr>
            <w:tcW w:w="1458" w:type="dxa"/>
          </w:tcPr>
          <w:p w:rsidR="004E1548" w:rsidRDefault="004E1548" w:rsidP="00B22F7C">
            <w:pPr>
              <w:ind w:firstLine="0"/>
              <w:jc w:val="center"/>
            </w:pPr>
            <w:r>
              <w:t>30:00 min</w:t>
            </w:r>
          </w:p>
        </w:tc>
        <w:tc>
          <w:tcPr>
            <w:tcW w:w="1350" w:type="dxa"/>
          </w:tcPr>
          <w:p w:rsidR="004E1548" w:rsidRDefault="00B22F7C" w:rsidP="003328D3">
            <w:pPr>
              <w:ind w:firstLine="0"/>
              <w:jc w:val="center"/>
            </w:pPr>
            <w:r>
              <w:t>30:00min</w:t>
            </w:r>
          </w:p>
        </w:tc>
      </w:tr>
      <w:tr w:rsidR="00685449" w:rsidTr="003328D3">
        <w:tc>
          <w:tcPr>
            <w:tcW w:w="6138" w:type="dxa"/>
          </w:tcPr>
          <w:p w:rsidR="00685449" w:rsidRDefault="002E18BC" w:rsidP="002E18BC">
            <w:r>
              <w:t>Get f</w:t>
            </w:r>
            <w:r w:rsidR="00685449">
              <w:t>amiliar with mockup website</w:t>
            </w:r>
          </w:p>
        </w:tc>
        <w:tc>
          <w:tcPr>
            <w:tcW w:w="1440" w:type="dxa"/>
          </w:tcPr>
          <w:p w:rsidR="00685449" w:rsidRDefault="00685449" w:rsidP="004E1548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1440" w:type="dxa"/>
          </w:tcPr>
          <w:p w:rsidR="00685449" w:rsidRDefault="00685449" w:rsidP="004E1548">
            <w:pPr>
              <w:ind w:firstLine="0"/>
              <w:jc w:val="center"/>
            </w:pPr>
            <w:r>
              <w:t>29/03/2018</w:t>
            </w:r>
          </w:p>
        </w:tc>
        <w:tc>
          <w:tcPr>
            <w:tcW w:w="1440" w:type="dxa"/>
          </w:tcPr>
          <w:p w:rsidR="00685449" w:rsidRDefault="00685449" w:rsidP="003328D3">
            <w:pPr>
              <w:ind w:firstLine="0"/>
              <w:jc w:val="center"/>
            </w:pPr>
          </w:p>
        </w:tc>
        <w:tc>
          <w:tcPr>
            <w:tcW w:w="792" w:type="dxa"/>
          </w:tcPr>
          <w:p w:rsidR="00685449" w:rsidRDefault="00685449" w:rsidP="003328D3">
            <w:pPr>
              <w:ind w:firstLine="0"/>
              <w:jc w:val="center"/>
            </w:pPr>
            <w:r>
              <w:t>INC</w:t>
            </w:r>
          </w:p>
        </w:tc>
        <w:tc>
          <w:tcPr>
            <w:tcW w:w="1458" w:type="dxa"/>
          </w:tcPr>
          <w:p w:rsidR="00685449" w:rsidRDefault="00685449" w:rsidP="00B22F7C">
            <w:pPr>
              <w:ind w:firstLine="0"/>
              <w:jc w:val="center"/>
            </w:pPr>
            <w:r>
              <w:t xml:space="preserve">2:00 </w:t>
            </w:r>
            <w:proofErr w:type="spellStart"/>
            <w:r>
              <w:t>hrs</w:t>
            </w:r>
            <w:proofErr w:type="spellEnd"/>
          </w:p>
        </w:tc>
        <w:tc>
          <w:tcPr>
            <w:tcW w:w="1350" w:type="dxa"/>
          </w:tcPr>
          <w:p w:rsidR="00685449" w:rsidRDefault="00685449" w:rsidP="003328D3">
            <w:pPr>
              <w:ind w:firstLine="0"/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2C4669" w:rsidP="00B22F7C">
            <w:r>
              <w:t xml:space="preserve">Timeline for Mockup </w:t>
            </w:r>
            <w:r w:rsidR="003328D3">
              <w:t xml:space="preserve"> (</w:t>
            </w:r>
            <w:r w:rsidR="00B22F7C">
              <w:t>Mockup l</w:t>
            </w:r>
            <w:r>
              <w:t>earn to skate website</w:t>
            </w:r>
            <w:r w:rsidR="004027F0">
              <w:t xml:space="preserve"> </w:t>
            </w:r>
            <w:r w:rsidR="003328D3">
              <w:t>)</w:t>
            </w:r>
          </w:p>
        </w:tc>
        <w:tc>
          <w:tcPr>
            <w:tcW w:w="1440" w:type="dxa"/>
          </w:tcPr>
          <w:p w:rsidR="003328D3" w:rsidRDefault="002C4669" w:rsidP="004027F0">
            <w:pPr>
              <w:ind w:firstLine="0"/>
              <w:jc w:val="center"/>
            </w:pPr>
            <w:r>
              <w:t>2</w:t>
            </w:r>
            <w:r w:rsidR="004027F0">
              <w:t>9</w:t>
            </w:r>
            <w:r>
              <w:t>/</w:t>
            </w:r>
            <w:r w:rsidR="004027F0">
              <w:t>03</w:t>
            </w:r>
            <w:r w:rsidR="003328D3">
              <w:t>/201</w:t>
            </w:r>
            <w:r w:rsidR="004027F0">
              <w:t>8</w:t>
            </w:r>
          </w:p>
        </w:tc>
        <w:tc>
          <w:tcPr>
            <w:tcW w:w="1440" w:type="dxa"/>
          </w:tcPr>
          <w:p w:rsidR="003328D3" w:rsidRDefault="004027F0" w:rsidP="003328D3">
            <w:pPr>
              <w:ind w:firstLine="0"/>
              <w:jc w:val="center"/>
            </w:pPr>
            <w:r>
              <w:t>06/04</w:t>
            </w:r>
            <w:r w:rsidR="003328D3">
              <w:t>/201</w:t>
            </w:r>
            <w:r>
              <w:t>8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</w:p>
        </w:tc>
        <w:tc>
          <w:tcPr>
            <w:tcW w:w="792" w:type="dxa"/>
          </w:tcPr>
          <w:p w:rsidR="003328D3" w:rsidRDefault="004027F0" w:rsidP="003328D3">
            <w:pPr>
              <w:ind w:firstLine="0"/>
              <w:jc w:val="center"/>
            </w:pPr>
            <w:r>
              <w:t>INC</w:t>
            </w:r>
          </w:p>
        </w:tc>
        <w:tc>
          <w:tcPr>
            <w:tcW w:w="1458" w:type="dxa"/>
          </w:tcPr>
          <w:p w:rsidR="003328D3" w:rsidRDefault="004E1548" w:rsidP="003328D3">
            <w:pPr>
              <w:ind w:firstLine="0"/>
              <w:jc w:val="center"/>
            </w:pPr>
            <w:r>
              <w:t>3</w:t>
            </w:r>
            <w:r w:rsidR="004027F0">
              <w:t>.00</w:t>
            </w:r>
            <w:r>
              <w:t xml:space="preserve"> </w:t>
            </w:r>
            <w:r w:rsidR="00B22F7C">
              <w:t>hrs</w:t>
            </w:r>
          </w:p>
        </w:tc>
        <w:tc>
          <w:tcPr>
            <w:tcW w:w="1350" w:type="dxa"/>
          </w:tcPr>
          <w:p w:rsidR="003328D3" w:rsidRDefault="003328D3" w:rsidP="003328D3">
            <w:pPr>
              <w:ind w:firstLine="0"/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4027F0" w:rsidP="003328D3">
            <w:r w:rsidRPr="004027F0">
              <w:t>Tutorial website</w:t>
            </w:r>
          </w:p>
        </w:tc>
        <w:tc>
          <w:tcPr>
            <w:tcW w:w="1440" w:type="dxa"/>
          </w:tcPr>
          <w:p w:rsidR="003328D3" w:rsidRDefault="004027F0" w:rsidP="003328D3">
            <w:pPr>
              <w:ind w:firstLine="0"/>
              <w:jc w:val="center"/>
            </w:pPr>
            <w:r>
              <w:t>01/04</w:t>
            </w:r>
            <w:r w:rsidR="003328D3">
              <w:t>/201</w:t>
            </w:r>
            <w:r>
              <w:t>8</w:t>
            </w:r>
          </w:p>
        </w:tc>
        <w:tc>
          <w:tcPr>
            <w:tcW w:w="1440" w:type="dxa"/>
          </w:tcPr>
          <w:p w:rsidR="003328D3" w:rsidRDefault="004027F0" w:rsidP="003328D3">
            <w:pPr>
              <w:ind w:firstLine="0"/>
              <w:jc w:val="center"/>
            </w:pPr>
            <w:r>
              <w:t>08/04</w:t>
            </w:r>
            <w:r w:rsidR="003328D3">
              <w:t>/201</w:t>
            </w:r>
            <w:r>
              <w:t>8</w:t>
            </w: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>
            <w:pPr>
              <w:ind w:firstLine="0"/>
              <w:jc w:val="center"/>
            </w:pPr>
            <w:r>
              <w:t>INC</w:t>
            </w:r>
          </w:p>
        </w:tc>
        <w:tc>
          <w:tcPr>
            <w:tcW w:w="1458" w:type="dxa"/>
          </w:tcPr>
          <w:p w:rsidR="003328D3" w:rsidRDefault="00B22F7C" w:rsidP="003328D3">
            <w:pPr>
              <w:ind w:firstLine="0"/>
              <w:jc w:val="center"/>
            </w:pPr>
            <w:r>
              <w:t>8:00 hrs</w:t>
            </w: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4E1548" w:rsidP="00B22F7C">
            <w:r>
              <w:t xml:space="preserve"> </w:t>
            </w:r>
            <w:r w:rsidR="00B22F7C">
              <w:t>Research for the</w:t>
            </w:r>
            <w:r>
              <w:t xml:space="preserve"> </w:t>
            </w:r>
            <w:r w:rsidR="00B22F7C">
              <w:t>t</w:t>
            </w:r>
            <w:r>
              <w:t xml:space="preserve">utorial website </w:t>
            </w:r>
          </w:p>
        </w:tc>
        <w:tc>
          <w:tcPr>
            <w:tcW w:w="1440" w:type="dxa"/>
          </w:tcPr>
          <w:p w:rsidR="003328D3" w:rsidRDefault="00B22F7C" w:rsidP="003328D3">
            <w:pPr>
              <w:ind w:firstLine="0"/>
              <w:jc w:val="center"/>
            </w:pPr>
            <w:r>
              <w:t>28/03/2018</w:t>
            </w:r>
          </w:p>
        </w:tc>
        <w:tc>
          <w:tcPr>
            <w:tcW w:w="1440" w:type="dxa"/>
          </w:tcPr>
          <w:p w:rsidR="003328D3" w:rsidRDefault="00B22F7C" w:rsidP="00B22F7C">
            <w:pPr>
              <w:ind w:firstLine="0"/>
              <w:jc w:val="center"/>
            </w:pPr>
            <w:r>
              <w:t>01/04/2018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</w:p>
        </w:tc>
        <w:tc>
          <w:tcPr>
            <w:tcW w:w="792" w:type="dxa"/>
          </w:tcPr>
          <w:p w:rsidR="003328D3" w:rsidRDefault="00B22F7C" w:rsidP="004E1548">
            <w:pPr>
              <w:ind w:firstLine="0"/>
            </w:pPr>
            <w:r>
              <w:t xml:space="preserve">  INC</w:t>
            </w:r>
          </w:p>
        </w:tc>
        <w:tc>
          <w:tcPr>
            <w:tcW w:w="1458" w:type="dxa"/>
          </w:tcPr>
          <w:p w:rsidR="003328D3" w:rsidRDefault="00B22F7C" w:rsidP="003328D3">
            <w:pPr>
              <w:ind w:firstLine="0"/>
              <w:jc w:val="center"/>
            </w:pPr>
            <w:r>
              <w:t>5:00 hrs</w:t>
            </w:r>
          </w:p>
        </w:tc>
        <w:tc>
          <w:tcPr>
            <w:tcW w:w="1350" w:type="dxa"/>
          </w:tcPr>
          <w:p w:rsidR="003328D3" w:rsidRDefault="003328D3" w:rsidP="003328D3">
            <w:pPr>
              <w:ind w:firstLine="0"/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3328D3" w:rsidP="003328D3"/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</w:tbl>
    <w:p w:rsidR="00543A4D" w:rsidRDefault="00543A4D" w:rsidP="00543A4D"/>
    <w:p w:rsidR="00543A4D" w:rsidRDefault="00543A4D" w:rsidP="00543A4D">
      <w:pPr>
        <w:pStyle w:val="ListParagraph"/>
        <w:ind w:left="0"/>
      </w:pPr>
    </w:p>
    <w:p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sectPr w:rsidR="00640E48" w:rsidRPr="008C6A0B" w:rsidSect="009804A6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F2E" w:rsidRDefault="00780F2E">
      <w:r>
        <w:separator/>
      </w:r>
    </w:p>
  </w:endnote>
  <w:endnote w:type="continuationSeparator" w:id="0">
    <w:p w:rsidR="00780F2E" w:rsidRDefault="0078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E20" w:rsidRDefault="00053E20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:rsidR="00E45D87" w:rsidRPr="00AA4249" w:rsidRDefault="00AA42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543A4D"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DA65E0">
              <w:rPr>
                <w:rFonts w:ascii="Garamond" w:hAnsi="Garamond"/>
                <w:b/>
                <w:bCs/>
                <w:noProof/>
              </w:rPr>
              <w:t>2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F2E" w:rsidRDefault="00780F2E">
      <w:r>
        <w:separator/>
      </w:r>
    </w:p>
  </w:footnote>
  <w:footnote w:type="continuationSeparator" w:id="0">
    <w:p w:rsidR="00780F2E" w:rsidRDefault="00780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8BC" w:rsidRDefault="002E18BC">
    <w:pPr>
      <w:pStyle w:val="Header"/>
      <w:rPr>
        <w:lang w:val="en-US"/>
      </w:rPr>
    </w:pPr>
    <w:r>
      <w:rPr>
        <w:lang w:val="en-US"/>
      </w:rPr>
      <w:t>Sahara Panna</w:t>
    </w:r>
  </w:p>
  <w:p w:rsidR="002E18BC" w:rsidRDefault="002E18BC">
    <w:pPr>
      <w:pStyle w:val="Header"/>
      <w:rPr>
        <w:lang w:val="en-US"/>
      </w:rPr>
    </w:pPr>
  </w:p>
  <w:p w:rsidR="002E18BC" w:rsidRPr="002E18BC" w:rsidRDefault="002E18BC">
    <w:pPr>
      <w:pStyle w:val="Header"/>
      <w:rPr>
        <w:lang w:val="en-US"/>
      </w:rPr>
    </w:pPr>
    <w:r>
      <w:rPr>
        <w:lang w:val="en-US"/>
      </w:rPr>
      <w:t>101145593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1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8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39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0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53E20"/>
    <w:rsid w:val="0005563E"/>
    <w:rsid w:val="00077BDC"/>
    <w:rsid w:val="000A3251"/>
    <w:rsid w:val="000B5271"/>
    <w:rsid w:val="000C1A73"/>
    <w:rsid w:val="000E427C"/>
    <w:rsid w:val="00102379"/>
    <w:rsid w:val="00102AB4"/>
    <w:rsid w:val="001101A1"/>
    <w:rsid w:val="0013701E"/>
    <w:rsid w:val="001520EE"/>
    <w:rsid w:val="00155844"/>
    <w:rsid w:val="001704E5"/>
    <w:rsid w:val="00174AD7"/>
    <w:rsid w:val="001962AE"/>
    <w:rsid w:val="001A1829"/>
    <w:rsid w:val="001A5910"/>
    <w:rsid w:val="001A62AF"/>
    <w:rsid w:val="001A7F20"/>
    <w:rsid w:val="001B2D3D"/>
    <w:rsid w:val="001B4D50"/>
    <w:rsid w:val="001D0A1C"/>
    <w:rsid w:val="001D6989"/>
    <w:rsid w:val="001E122F"/>
    <w:rsid w:val="001E611E"/>
    <w:rsid w:val="001F271A"/>
    <w:rsid w:val="001F2EBC"/>
    <w:rsid w:val="00241D42"/>
    <w:rsid w:val="00244468"/>
    <w:rsid w:val="002521EB"/>
    <w:rsid w:val="00252F99"/>
    <w:rsid w:val="0025608C"/>
    <w:rsid w:val="00261C4B"/>
    <w:rsid w:val="00267A6F"/>
    <w:rsid w:val="00277B76"/>
    <w:rsid w:val="002A5F32"/>
    <w:rsid w:val="002C4669"/>
    <w:rsid w:val="002D27B3"/>
    <w:rsid w:val="002D4C6B"/>
    <w:rsid w:val="002E18BC"/>
    <w:rsid w:val="0030000D"/>
    <w:rsid w:val="0030202C"/>
    <w:rsid w:val="0031562B"/>
    <w:rsid w:val="00323B20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D2659"/>
    <w:rsid w:val="003F2A8F"/>
    <w:rsid w:val="003F47DD"/>
    <w:rsid w:val="004027F0"/>
    <w:rsid w:val="0040359C"/>
    <w:rsid w:val="004205D9"/>
    <w:rsid w:val="004223DC"/>
    <w:rsid w:val="00425BED"/>
    <w:rsid w:val="004265DB"/>
    <w:rsid w:val="0043259C"/>
    <w:rsid w:val="00434388"/>
    <w:rsid w:val="0045768C"/>
    <w:rsid w:val="00463170"/>
    <w:rsid w:val="00480BF5"/>
    <w:rsid w:val="00481A62"/>
    <w:rsid w:val="00481BC1"/>
    <w:rsid w:val="00493B1F"/>
    <w:rsid w:val="004A4678"/>
    <w:rsid w:val="004B022F"/>
    <w:rsid w:val="004E1548"/>
    <w:rsid w:val="004E58C7"/>
    <w:rsid w:val="004F5C95"/>
    <w:rsid w:val="00531342"/>
    <w:rsid w:val="00533B3C"/>
    <w:rsid w:val="0054165F"/>
    <w:rsid w:val="00543A4D"/>
    <w:rsid w:val="0055276C"/>
    <w:rsid w:val="005529F6"/>
    <w:rsid w:val="005810D6"/>
    <w:rsid w:val="00595CBB"/>
    <w:rsid w:val="005A23FC"/>
    <w:rsid w:val="005C03EB"/>
    <w:rsid w:val="005D168B"/>
    <w:rsid w:val="005D26B9"/>
    <w:rsid w:val="005E0D4A"/>
    <w:rsid w:val="005F6105"/>
    <w:rsid w:val="00614B2D"/>
    <w:rsid w:val="00617B64"/>
    <w:rsid w:val="006253B2"/>
    <w:rsid w:val="00634427"/>
    <w:rsid w:val="00640E48"/>
    <w:rsid w:val="0064356A"/>
    <w:rsid w:val="00643D6C"/>
    <w:rsid w:val="0065407C"/>
    <w:rsid w:val="00654DE3"/>
    <w:rsid w:val="00664DB6"/>
    <w:rsid w:val="00684F60"/>
    <w:rsid w:val="00685449"/>
    <w:rsid w:val="00691D53"/>
    <w:rsid w:val="006A7DA6"/>
    <w:rsid w:val="006B4723"/>
    <w:rsid w:val="006B71D0"/>
    <w:rsid w:val="006C14A4"/>
    <w:rsid w:val="006D1A7B"/>
    <w:rsid w:val="006D5C85"/>
    <w:rsid w:val="006F7901"/>
    <w:rsid w:val="007226B9"/>
    <w:rsid w:val="0073281A"/>
    <w:rsid w:val="0073393C"/>
    <w:rsid w:val="00735548"/>
    <w:rsid w:val="00757C66"/>
    <w:rsid w:val="00765C7F"/>
    <w:rsid w:val="007741A8"/>
    <w:rsid w:val="00780F2E"/>
    <w:rsid w:val="0078220D"/>
    <w:rsid w:val="007A017A"/>
    <w:rsid w:val="007A2E18"/>
    <w:rsid w:val="007A3843"/>
    <w:rsid w:val="007B7080"/>
    <w:rsid w:val="007C00FB"/>
    <w:rsid w:val="007C5FC5"/>
    <w:rsid w:val="007D28E2"/>
    <w:rsid w:val="007F22E3"/>
    <w:rsid w:val="007F70B5"/>
    <w:rsid w:val="00816B8A"/>
    <w:rsid w:val="008256F7"/>
    <w:rsid w:val="0083439C"/>
    <w:rsid w:val="00844E31"/>
    <w:rsid w:val="0084757A"/>
    <w:rsid w:val="008629BC"/>
    <w:rsid w:val="00897D19"/>
    <w:rsid w:val="008A121B"/>
    <w:rsid w:val="008B6D14"/>
    <w:rsid w:val="008C6A0B"/>
    <w:rsid w:val="008C782E"/>
    <w:rsid w:val="008D321F"/>
    <w:rsid w:val="008E4DF6"/>
    <w:rsid w:val="00900148"/>
    <w:rsid w:val="00935CD6"/>
    <w:rsid w:val="00961301"/>
    <w:rsid w:val="009620D9"/>
    <w:rsid w:val="00973F7A"/>
    <w:rsid w:val="00977C9A"/>
    <w:rsid w:val="009B7882"/>
    <w:rsid w:val="009E64FD"/>
    <w:rsid w:val="009F2464"/>
    <w:rsid w:val="00A06257"/>
    <w:rsid w:val="00A118F1"/>
    <w:rsid w:val="00A14630"/>
    <w:rsid w:val="00A14EF4"/>
    <w:rsid w:val="00A23A16"/>
    <w:rsid w:val="00A27855"/>
    <w:rsid w:val="00A341AB"/>
    <w:rsid w:val="00A43F3F"/>
    <w:rsid w:val="00A57B48"/>
    <w:rsid w:val="00A8365E"/>
    <w:rsid w:val="00AA4249"/>
    <w:rsid w:val="00AC4C0F"/>
    <w:rsid w:val="00AF07C1"/>
    <w:rsid w:val="00AF5B2E"/>
    <w:rsid w:val="00B035FE"/>
    <w:rsid w:val="00B03C2B"/>
    <w:rsid w:val="00B10326"/>
    <w:rsid w:val="00B22F7C"/>
    <w:rsid w:val="00B23CAB"/>
    <w:rsid w:val="00B41464"/>
    <w:rsid w:val="00B62094"/>
    <w:rsid w:val="00B6306F"/>
    <w:rsid w:val="00B75975"/>
    <w:rsid w:val="00B9112D"/>
    <w:rsid w:val="00B924A1"/>
    <w:rsid w:val="00BC57D3"/>
    <w:rsid w:val="00C21A2F"/>
    <w:rsid w:val="00C43849"/>
    <w:rsid w:val="00CA00CD"/>
    <w:rsid w:val="00CA1339"/>
    <w:rsid w:val="00CA65F4"/>
    <w:rsid w:val="00CB3E63"/>
    <w:rsid w:val="00CB4CBD"/>
    <w:rsid w:val="00CF0D27"/>
    <w:rsid w:val="00D05564"/>
    <w:rsid w:val="00D124AA"/>
    <w:rsid w:val="00D12ACC"/>
    <w:rsid w:val="00D20313"/>
    <w:rsid w:val="00D34054"/>
    <w:rsid w:val="00D50DE3"/>
    <w:rsid w:val="00D60A6E"/>
    <w:rsid w:val="00D61364"/>
    <w:rsid w:val="00D62F99"/>
    <w:rsid w:val="00D6516D"/>
    <w:rsid w:val="00D828CC"/>
    <w:rsid w:val="00D93035"/>
    <w:rsid w:val="00DA28BB"/>
    <w:rsid w:val="00DA65E0"/>
    <w:rsid w:val="00DB05AE"/>
    <w:rsid w:val="00DB36F3"/>
    <w:rsid w:val="00DB4B4D"/>
    <w:rsid w:val="00DB6774"/>
    <w:rsid w:val="00DC39F7"/>
    <w:rsid w:val="00E1129E"/>
    <w:rsid w:val="00E14236"/>
    <w:rsid w:val="00E16EE8"/>
    <w:rsid w:val="00E21DA0"/>
    <w:rsid w:val="00E21FA8"/>
    <w:rsid w:val="00E45D87"/>
    <w:rsid w:val="00E4733B"/>
    <w:rsid w:val="00E50809"/>
    <w:rsid w:val="00E64DEE"/>
    <w:rsid w:val="00EA7729"/>
    <w:rsid w:val="00EC290A"/>
    <w:rsid w:val="00ED4EB4"/>
    <w:rsid w:val="00EF2F64"/>
    <w:rsid w:val="00EF7FB4"/>
    <w:rsid w:val="00F04B1E"/>
    <w:rsid w:val="00F357FB"/>
    <w:rsid w:val="00F56CEB"/>
    <w:rsid w:val="00F5734B"/>
    <w:rsid w:val="00F62549"/>
    <w:rsid w:val="00F71BD8"/>
    <w:rsid w:val="00F8730F"/>
    <w:rsid w:val="00FB4EAD"/>
    <w:rsid w:val="00FB6F7C"/>
    <w:rsid w:val="00FC6581"/>
    <w:rsid w:val="00FD40B9"/>
    <w:rsid w:val="00FD5C3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7145593.gblearn.com/comp1223/project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E3071-E21E-409B-BF2E-5CEC3DF0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72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9</cp:revision>
  <cp:lastPrinted>2018-03-28T15:25:00Z</cp:lastPrinted>
  <dcterms:created xsi:type="dcterms:W3CDTF">2018-03-28T15:27:00Z</dcterms:created>
  <dcterms:modified xsi:type="dcterms:W3CDTF">2018-04-01T03:07:00Z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