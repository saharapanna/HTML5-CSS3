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:rsidR="005F6105" w:rsidRDefault="00A8365E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2</w:t>
      </w:r>
    </w:p>
    <w:p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:rsidR="00A8365E" w:rsidRPr="00A8365E" w:rsidRDefault="00A8365E" w:rsidP="00A8365E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006DFF" w:rsidRDefault="00006DFF" w:rsidP="00006DFF">
      <w:pPr>
        <w:ind w:firstLine="0"/>
        <w:sectPr w:rsidR="00006DFF" w:rsidSect="00006DF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1962AE">
        <w:t>Learn to Skate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>
        <w:t>Student ID</w:t>
      </w:r>
      <w:r w:rsidR="00F305BB">
        <w:t xml:space="preserve">: </w:t>
      </w:r>
      <w:r w:rsidR="00CB7D3C">
        <w:t>101145593</w:t>
      </w:r>
      <w:bookmarkStart w:id="1" w:name="_GoBack"/>
      <w:bookmarkEnd w:id="1"/>
    </w:p>
    <w:p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hyperlink r:id="rId12" w:history="1">
        <w:r w:rsidR="00D12ACC" w:rsidRPr="004C6C5E">
          <w:rPr>
            <w:rStyle w:val="Hyperlink"/>
          </w:rPr>
          <w:t>http://f7145593.gblearn.com/comp1223/project</w:t>
        </w:r>
      </w:hyperlink>
      <w:r w:rsidR="00F305BB">
        <w:rPr>
          <w:rStyle w:val="Hyperlink"/>
        </w:rPr>
        <w:t>/docs</w:t>
      </w:r>
      <w:r w:rsidR="00D12ACC">
        <w:t xml:space="preserve">            </w:t>
      </w:r>
      <w:r w:rsidR="003328D3">
        <w:tab/>
      </w:r>
      <w:r w:rsidR="003328D3">
        <w:tab/>
      </w:r>
      <w:r>
        <w:t xml:space="preserve">    </w:t>
      </w:r>
      <w:r w:rsidR="001962AE">
        <w:t xml:space="preserve">             </w:t>
      </w:r>
      <w:r w:rsidR="00D12ACC">
        <w:t xml:space="preserve">             </w:t>
      </w:r>
      <w:proofErr w:type="spellStart"/>
      <w:r w:rsidR="00E50809">
        <w:t>GBLearn</w:t>
      </w:r>
      <w:proofErr w:type="spellEnd"/>
      <w:r w:rsidR="00E50809">
        <w:t xml:space="preserve"> ID: </w:t>
      </w:r>
      <w:r w:rsidR="00077BDC" w:rsidRPr="00077BDC">
        <w:rPr>
          <w:u w:val="single"/>
        </w:rPr>
        <w:t>f7145593</w:t>
      </w:r>
    </w:p>
    <w:p w:rsidR="00543A4D" w:rsidRDefault="00543A4D" w:rsidP="00543A4D"/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:rsidTr="003328D3">
        <w:tc>
          <w:tcPr>
            <w:tcW w:w="6138" w:type="dxa"/>
          </w:tcPr>
          <w:p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4E1548" w:rsidTr="003328D3">
        <w:tc>
          <w:tcPr>
            <w:tcW w:w="6138" w:type="dxa"/>
          </w:tcPr>
          <w:p w:rsidR="004E1548" w:rsidRDefault="00685449" w:rsidP="003328D3">
            <w:r>
              <w:t>Making i</w:t>
            </w:r>
            <w:r w:rsidR="004E1548">
              <w:t xml:space="preserve">nitial timeline </w:t>
            </w:r>
          </w:p>
        </w:tc>
        <w:tc>
          <w:tcPr>
            <w:tcW w:w="1440" w:type="dxa"/>
          </w:tcPr>
          <w:p w:rsidR="004E1548" w:rsidRDefault="004E1548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4E1548" w:rsidRDefault="004E1548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4E1548" w:rsidRDefault="004E1548" w:rsidP="003328D3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792" w:type="dxa"/>
          </w:tcPr>
          <w:p w:rsidR="004E1548" w:rsidRDefault="004E1548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4E1548" w:rsidRDefault="004E1548" w:rsidP="00B22F7C">
            <w:pPr>
              <w:ind w:firstLine="0"/>
              <w:jc w:val="center"/>
            </w:pPr>
            <w:r>
              <w:t>30:00 min</w:t>
            </w:r>
          </w:p>
        </w:tc>
        <w:tc>
          <w:tcPr>
            <w:tcW w:w="1350" w:type="dxa"/>
          </w:tcPr>
          <w:p w:rsidR="004E1548" w:rsidRDefault="00B22F7C" w:rsidP="003328D3">
            <w:pPr>
              <w:ind w:firstLine="0"/>
              <w:jc w:val="center"/>
            </w:pPr>
            <w:r>
              <w:t>30:00min</w:t>
            </w:r>
          </w:p>
        </w:tc>
      </w:tr>
      <w:tr w:rsidR="00685449" w:rsidTr="003328D3">
        <w:tc>
          <w:tcPr>
            <w:tcW w:w="6138" w:type="dxa"/>
          </w:tcPr>
          <w:p w:rsidR="00685449" w:rsidRDefault="002E18BC" w:rsidP="002E18BC">
            <w:r>
              <w:t>Get f</w:t>
            </w:r>
            <w:r w:rsidR="00685449">
              <w:t>amiliar with mockup website</w:t>
            </w:r>
          </w:p>
        </w:tc>
        <w:tc>
          <w:tcPr>
            <w:tcW w:w="1440" w:type="dxa"/>
          </w:tcPr>
          <w:p w:rsidR="00685449" w:rsidRDefault="00685449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685449" w:rsidRDefault="00685449" w:rsidP="004E1548">
            <w:pPr>
              <w:ind w:firstLine="0"/>
              <w:jc w:val="center"/>
            </w:pPr>
            <w:r>
              <w:t>29/03/2018</w:t>
            </w:r>
          </w:p>
        </w:tc>
        <w:tc>
          <w:tcPr>
            <w:tcW w:w="1440" w:type="dxa"/>
          </w:tcPr>
          <w:p w:rsidR="00685449" w:rsidRDefault="00A324C3" w:rsidP="003328D3">
            <w:pPr>
              <w:ind w:firstLine="0"/>
              <w:jc w:val="center"/>
            </w:pPr>
            <w:r>
              <w:t>02/04/2018</w:t>
            </w:r>
          </w:p>
        </w:tc>
        <w:tc>
          <w:tcPr>
            <w:tcW w:w="792" w:type="dxa"/>
          </w:tcPr>
          <w:p w:rsidR="00685449" w:rsidRDefault="00A324C3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685449" w:rsidRDefault="00685449" w:rsidP="00B22F7C">
            <w:pPr>
              <w:ind w:firstLine="0"/>
              <w:jc w:val="center"/>
            </w:pPr>
            <w:r>
              <w:t xml:space="preserve">2:00 </w:t>
            </w:r>
            <w:proofErr w:type="spellStart"/>
            <w:r>
              <w:t>hrs</w:t>
            </w:r>
            <w:proofErr w:type="spellEnd"/>
          </w:p>
        </w:tc>
        <w:tc>
          <w:tcPr>
            <w:tcW w:w="1350" w:type="dxa"/>
          </w:tcPr>
          <w:p w:rsidR="00685449" w:rsidRDefault="00A324C3" w:rsidP="003328D3">
            <w:pPr>
              <w:ind w:firstLine="0"/>
              <w:jc w:val="center"/>
            </w:pPr>
            <w:r>
              <w:t>45:00 min</w:t>
            </w:r>
          </w:p>
        </w:tc>
      </w:tr>
      <w:tr w:rsidR="003328D3" w:rsidTr="003328D3">
        <w:tc>
          <w:tcPr>
            <w:tcW w:w="6138" w:type="dxa"/>
          </w:tcPr>
          <w:p w:rsidR="003328D3" w:rsidRDefault="002C4669" w:rsidP="00B22F7C">
            <w:r>
              <w:t xml:space="preserve">Timeline for Mockup </w:t>
            </w:r>
            <w:r w:rsidR="003328D3">
              <w:t xml:space="preserve"> (</w:t>
            </w:r>
            <w:r w:rsidR="00B22F7C">
              <w:t>Mockup l</w:t>
            </w:r>
            <w:r>
              <w:t>earn to skate website</w:t>
            </w:r>
            <w:r w:rsidR="004027F0">
              <w:t xml:space="preserve"> </w:t>
            </w:r>
            <w:r w:rsidR="003328D3">
              <w:t>)</w:t>
            </w:r>
          </w:p>
        </w:tc>
        <w:tc>
          <w:tcPr>
            <w:tcW w:w="1440" w:type="dxa"/>
          </w:tcPr>
          <w:p w:rsidR="003328D3" w:rsidRDefault="002C4669" w:rsidP="004027F0">
            <w:pPr>
              <w:ind w:firstLine="0"/>
              <w:jc w:val="center"/>
            </w:pPr>
            <w:r>
              <w:t>2</w:t>
            </w:r>
            <w:r w:rsidR="004027F0">
              <w:t>9</w:t>
            </w:r>
            <w:r>
              <w:t>/</w:t>
            </w:r>
            <w:r w:rsidR="004027F0">
              <w:t>03</w:t>
            </w:r>
            <w:r w:rsidR="003328D3">
              <w:t>/201</w:t>
            </w:r>
            <w:r w:rsidR="004027F0">
              <w:t>8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06/04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A324C3" w:rsidP="003328D3">
            <w:pPr>
              <w:ind w:firstLine="0"/>
              <w:jc w:val="center"/>
            </w:pPr>
            <w:r>
              <w:t>05/04/2018</w:t>
            </w:r>
          </w:p>
        </w:tc>
        <w:tc>
          <w:tcPr>
            <w:tcW w:w="792" w:type="dxa"/>
          </w:tcPr>
          <w:p w:rsidR="003328D3" w:rsidRDefault="00A324C3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3328D3" w:rsidRDefault="004E1548" w:rsidP="003328D3">
            <w:pPr>
              <w:ind w:firstLine="0"/>
              <w:jc w:val="center"/>
            </w:pPr>
            <w:r>
              <w:t>3</w:t>
            </w:r>
            <w:r w:rsidR="004027F0">
              <w:t>.00</w:t>
            </w:r>
            <w:r>
              <w:t xml:space="preserve"> </w:t>
            </w:r>
            <w:r w:rsidR="00B22F7C">
              <w:t>hrs</w:t>
            </w:r>
          </w:p>
        </w:tc>
        <w:tc>
          <w:tcPr>
            <w:tcW w:w="1350" w:type="dxa"/>
          </w:tcPr>
          <w:p w:rsidR="003328D3" w:rsidRDefault="00A324C3" w:rsidP="003328D3">
            <w:pPr>
              <w:ind w:firstLine="0"/>
              <w:jc w:val="center"/>
            </w:pPr>
            <w:r>
              <w:t>2:00hrs</w:t>
            </w:r>
          </w:p>
        </w:tc>
      </w:tr>
      <w:tr w:rsidR="003328D3" w:rsidTr="003328D3">
        <w:tc>
          <w:tcPr>
            <w:tcW w:w="6138" w:type="dxa"/>
          </w:tcPr>
          <w:p w:rsidR="003328D3" w:rsidRDefault="004027F0" w:rsidP="003328D3">
            <w:r w:rsidRPr="004027F0">
              <w:t>Tutorial website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01/04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08/04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CB7D3C" w:rsidP="00CB7D3C">
            <w:pPr>
              <w:ind w:firstLine="0"/>
            </w:pPr>
            <w:r>
              <w:t>08/04/2018</w:t>
            </w:r>
          </w:p>
        </w:tc>
        <w:tc>
          <w:tcPr>
            <w:tcW w:w="792" w:type="dxa"/>
          </w:tcPr>
          <w:p w:rsidR="003328D3" w:rsidRDefault="00CB7D3C" w:rsidP="00CB7D3C">
            <w:pPr>
              <w:ind w:firstLine="0"/>
            </w:pPr>
            <w:r>
              <w:t xml:space="preserve">    </w:t>
            </w:r>
            <w:r w:rsidR="003328D3">
              <w:t>C</w:t>
            </w:r>
          </w:p>
        </w:tc>
        <w:tc>
          <w:tcPr>
            <w:tcW w:w="1458" w:type="dxa"/>
          </w:tcPr>
          <w:p w:rsidR="003328D3" w:rsidRDefault="00B22F7C" w:rsidP="003328D3">
            <w:pPr>
              <w:ind w:firstLine="0"/>
              <w:jc w:val="center"/>
            </w:pPr>
            <w:r>
              <w:t>8:00 hrs</w:t>
            </w:r>
          </w:p>
        </w:tc>
        <w:tc>
          <w:tcPr>
            <w:tcW w:w="1350" w:type="dxa"/>
          </w:tcPr>
          <w:p w:rsidR="003328D3" w:rsidRDefault="00CB7D3C" w:rsidP="00CB7D3C">
            <w:pPr>
              <w:ind w:firstLine="0"/>
            </w:pPr>
            <w:r>
              <w:t xml:space="preserve">    9:30hrs</w:t>
            </w:r>
          </w:p>
        </w:tc>
      </w:tr>
      <w:tr w:rsidR="003328D3" w:rsidTr="003328D3">
        <w:tc>
          <w:tcPr>
            <w:tcW w:w="6138" w:type="dxa"/>
          </w:tcPr>
          <w:p w:rsidR="003328D3" w:rsidRDefault="004E1548" w:rsidP="00B22F7C">
            <w:r>
              <w:t xml:space="preserve"> </w:t>
            </w:r>
            <w:r w:rsidR="00B22F7C">
              <w:t>Research for the</w:t>
            </w:r>
            <w:r>
              <w:t xml:space="preserve"> </w:t>
            </w:r>
            <w:r w:rsidR="00B22F7C">
              <w:t>t</w:t>
            </w:r>
            <w:r>
              <w:t xml:space="preserve">utorial website </w:t>
            </w:r>
          </w:p>
        </w:tc>
        <w:tc>
          <w:tcPr>
            <w:tcW w:w="1440" w:type="dxa"/>
          </w:tcPr>
          <w:p w:rsidR="003328D3" w:rsidRDefault="00B22F7C" w:rsidP="003328D3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3328D3" w:rsidRDefault="00B22F7C" w:rsidP="00B22F7C">
            <w:pPr>
              <w:ind w:firstLine="0"/>
              <w:jc w:val="center"/>
            </w:pPr>
            <w:r>
              <w:t>01/04/2018</w:t>
            </w:r>
          </w:p>
        </w:tc>
        <w:tc>
          <w:tcPr>
            <w:tcW w:w="1440" w:type="dxa"/>
          </w:tcPr>
          <w:p w:rsidR="003328D3" w:rsidRDefault="00CB7D3C" w:rsidP="003328D3">
            <w:pPr>
              <w:ind w:firstLine="0"/>
              <w:jc w:val="center"/>
            </w:pPr>
            <w:r>
              <w:t>07/04/2018</w:t>
            </w:r>
          </w:p>
        </w:tc>
        <w:tc>
          <w:tcPr>
            <w:tcW w:w="792" w:type="dxa"/>
          </w:tcPr>
          <w:p w:rsidR="003328D3" w:rsidRDefault="00B22F7C" w:rsidP="004E1548">
            <w:pPr>
              <w:ind w:firstLine="0"/>
            </w:pPr>
            <w:r>
              <w:t xml:space="preserve"> </w:t>
            </w:r>
            <w:r w:rsidR="00CB7D3C">
              <w:t xml:space="preserve">   C</w:t>
            </w:r>
          </w:p>
        </w:tc>
        <w:tc>
          <w:tcPr>
            <w:tcW w:w="1458" w:type="dxa"/>
          </w:tcPr>
          <w:p w:rsidR="003328D3" w:rsidRDefault="00B22F7C" w:rsidP="003328D3">
            <w:pPr>
              <w:ind w:firstLine="0"/>
              <w:jc w:val="center"/>
            </w:pPr>
            <w:r>
              <w:t>5:00 hrs</w:t>
            </w:r>
          </w:p>
        </w:tc>
        <w:tc>
          <w:tcPr>
            <w:tcW w:w="1350" w:type="dxa"/>
          </w:tcPr>
          <w:p w:rsidR="003328D3" w:rsidRDefault="00CB7D3C" w:rsidP="003328D3">
            <w:pPr>
              <w:ind w:firstLine="0"/>
              <w:jc w:val="center"/>
            </w:pPr>
            <w:r>
              <w:t>2:00hrs</w:t>
            </w:r>
          </w:p>
        </w:tc>
      </w:tr>
      <w:tr w:rsidR="003328D3" w:rsidTr="003328D3">
        <w:tc>
          <w:tcPr>
            <w:tcW w:w="6138" w:type="dxa"/>
          </w:tcPr>
          <w:p w:rsidR="003328D3" w:rsidRDefault="00CB7D3C" w:rsidP="003328D3">
            <w:r>
              <w:t>Preparing for Presentation</w:t>
            </w:r>
          </w:p>
        </w:tc>
        <w:tc>
          <w:tcPr>
            <w:tcW w:w="1440" w:type="dxa"/>
          </w:tcPr>
          <w:p w:rsidR="003328D3" w:rsidRDefault="00CB7D3C" w:rsidP="00CB7D3C">
            <w:pPr>
              <w:ind w:firstLine="0"/>
            </w:pPr>
            <w:r>
              <w:t>11/04/2018</w:t>
            </w:r>
          </w:p>
        </w:tc>
        <w:tc>
          <w:tcPr>
            <w:tcW w:w="1440" w:type="dxa"/>
          </w:tcPr>
          <w:p w:rsidR="003328D3" w:rsidRDefault="00CB7D3C" w:rsidP="00CB7D3C">
            <w:pPr>
              <w:ind w:firstLine="0"/>
            </w:pPr>
            <w:r>
              <w:t>11/04/2018</w:t>
            </w:r>
          </w:p>
        </w:tc>
        <w:tc>
          <w:tcPr>
            <w:tcW w:w="1440" w:type="dxa"/>
          </w:tcPr>
          <w:p w:rsidR="003328D3" w:rsidRDefault="00CB7D3C" w:rsidP="00CB7D3C">
            <w:pPr>
              <w:ind w:firstLine="0"/>
            </w:pPr>
            <w:r>
              <w:t>11/04/2018</w:t>
            </w:r>
          </w:p>
        </w:tc>
        <w:tc>
          <w:tcPr>
            <w:tcW w:w="792" w:type="dxa"/>
          </w:tcPr>
          <w:p w:rsidR="003328D3" w:rsidRDefault="00CB7D3C" w:rsidP="00CB7D3C">
            <w:pPr>
              <w:ind w:firstLine="0"/>
            </w:pPr>
            <w:r>
              <w:t xml:space="preserve">    C</w:t>
            </w:r>
          </w:p>
        </w:tc>
        <w:tc>
          <w:tcPr>
            <w:tcW w:w="1458" w:type="dxa"/>
          </w:tcPr>
          <w:p w:rsidR="003328D3" w:rsidRDefault="00CB7D3C" w:rsidP="00CB7D3C">
            <w:pPr>
              <w:ind w:firstLine="0"/>
            </w:pPr>
            <w:r>
              <w:t xml:space="preserve">     3:00hrs</w:t>
            </w:r>
          </w:p>
        </w:tc>
        <w:tc>
          <w:tcPr>
            <w:tcW w:w="1350" w:type="dxa"/>
          </w:tcPr>
          <w:p w:rsidR="003328D3" w:rsidRDefault="00CB7D3C" w:rsidP="00CB7D3C">
            <w:pPr>
              <w:ind w:firstLine="0"/>
            </w:pPr>
            <w:r>
              <w:t xml:space="preserve">    2:00hrs</w:t>
            </w: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</w:tbl>
    <w:p w:rsidR="00543A4D" w:rsidRDefault="00543A4D" w:rsidP="00543A4D"/>
    <w:p w:rsidR="00543A4D" w:rsidRDefault="00543A4D" w:rsidP="00543A4D">
      <w:pPr>
        <w:pStyle w:val="ListParagraph"/>
        <w:ind w:left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9D" w:rsidRDefault="0042689D">
      <w:r>
        <w:separator/>
      </w:r>
    </w:p>
  </w:endnote>
  <w:endnote w:type="continuationSeparator" w:id="0">
    <w:p w:rsidR="0042689D" w:rsidRDefault="0042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DA65E0">
              <w:rPr>
                <w:rFonts w:ascii="Garamond" w:hAnsi="Garamond"/>
                <w:b/>
                <w:bCs/>
                <w:noProof/>
              </w:rPr>
              <w:t>2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9D" w:rsidRDefault="0042689D">
      <w:r>
        <w:separator/>
      </w:r>
    </w:p>
  </w:footnote>
  <w:footnote w:type="continuationSeparator" w:id="0">
    <w:p w:rsidR="0042689D" w:rsidRDefault="00426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8BC" w:rsidRDefault="002E18BC">
    <w:pPr>
      <w:pStyle w:val="Header"/>
      <w:rPr>
        <w:lang w:val="en-US"/>
      </w:rPr>
    </w:pPr>
    <w:r>
      <w:rPr>
        <w:lang w:val="en-US"/>
      </w:rPr>
      <w:t>Sahara Panna</w:t>
    </w:r>
  </w:p>
  <w:p w:rsidR="002E18BC" w:rsidRDefault="002E18BC">
    <w:pPr>
      <w:pStyle w:val="Header"/>
      <w:rPr>
        <w:lang w:val="en-US"/>
      </w:rPr>
    </w:pPr>
  </w:p>
  <w:p w:rsidR="002E18BC" w:rsidRPr="002E18BC" w:rsidRDefault="002E18BC">
    <w:pPr>
      <w:pStyle w:val="Header"/>
      <w:rPr>
        <w:lang w:val="en-US"/>
      </w:rPr>
    </w:pPr>
    <w:r>
      <w:rPr>
        <w:lang w:val="en-US"/>
      </w:rPr>
      <w:t>101145593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1417"/>
    <w:rsid w:val="00024ADF"/>
    <w:rsid w:val="0003284F"/>
    <w:rsid w:val="00053E20"/>
    <w:rsid w:val="0005563E"/>
    <w:rsid w:val="00077BDC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962AE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41D42"/>
    <w:rsid w:val="00244468"/>
    <w:rsid w:val="002521EB"/>
    <w:rsid w:val="00252F99"/>
    <w:rsid w:val="0025608C"/>
    <w:rsid w:val="00261C4B"/>
    <w:rsid w:val="00267A6F"/>
    <w:rsid w:val="00277B76"/>
    <w:rsid w:val="002A5F32"/>
    <w:rsid w:val="002C4669"/>
    <w:rsid w:val="002D27B3"/>
    <w:rsid w:val="002D4C6B"/>
    <w:rsid w:val="002E18BC"/>
    <w:rsid w:val="0030000D"/>
    <w:rsid w:val="0030202C"/>
    <w:rsid w:val="0031562B"/>
    <w:rsid w:val="00323B20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27F0"/>
    <w:rsid w:val="0040359C"/>
    <w:rsid w:val="004205D9"/>
    <w:rsid w:val="004223DC"/>
    <w:rsid w:val="00425BED"/>
    <w:rsid w:val="004265DB"/>
    <w:rsid w:val="0042689D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1548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85449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22E3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10839"/>
    <w:rsid w:val="00935CD6"/>
    <w:rsid w:val="00961301"/>
    <w:rsid w:val="009620D9"/>
    <w:rsid w:val="00973F7A"/>
    <w:rsid w:val="00977C9A"/>
    <w:rsid w:val="009B7882"/>
    <w:rsid w:val="009E64FD"/>
    <w:rsid w:val="009F2464"/>
    <w:rsid w:val="00A06257"/>
    <w:rsid w:val="00A118F1"/>
    <w:rsid w:val="00A14630"/>
    <w:rsid w:val="00A14EF4"/>
    <w:rsid w:val="00A23A16"/>
    <w:rsid w:val="00A27855"/>
    <w:rsid w:val="00A324C3"/>
    <w:rsid w:val="00A341AB"/>
    <w:rsid w:val="00A43F3F"/>
    <w:rsid w:val="00A57B48"/>
    <w:rsid w:val="00A8365E"/>
    <w:rsid w:val="00AA4249"/>
    <w:rsid w:val="00AC4C0F"/>
    <w:rsid w:val="00AF07C1"/>
    <w:rsid w:val="00AF5B2E"/>
    <w:rsid w:val="00B035FE"/>
    <w:rsid w:val="00B03C2B"/>
    <w:rsid w:val="00B10326"/>
    <w:rsid w:val="00B22F7C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A00CD"/>
    <w:rsid w:val="00CA1339"/>
    <w:rsid w:val="00CA65F4"/>
    <w:rsid w:val="00CB3E63"/>
    <w:rsid w:val="00CB4CBD"/>
    <w:rsid w:val="00CB7D3C"/>
    <w:rsid w:val="00CF0D27"/>
    <w:rsid w:val="00D05564"/>
    <w:rsid w:val="00D124AA"/>
    <w:rsid w:val="00D12ACC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A65E0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729"/>
    <w:rsid w:val="00EC290A"/>
    <w:rsid w:val="00ED4EB4"/>
    <w:rsid w:val="00EF2F64"/>
    <w:rsid w:val="00EF7FB4"/>
    <w:rsid w:val="00F04B1E"/>
    <w:rsid w:val="00F305BB"/>
    <w:rsid w:val="00F357FB"/>
    <w:rsid w:val="00F56CEB"/>
    <w:rsid w:val="00F5734B"/>
    <w:rsid w:val="00F62549"/>
    <w:rsid w:val="00F71BD8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7145593.gblearn.com/comp1223/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7F79A-29AD-4490-A86C-8D7B8A58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cp:lastPrinted>2018-03-28T15:25:00Z</cp:lastPrinted>
  <dcterms:created xsi:type="dcterms:W3CDTF">2018-04-06T17:09:00Z</dcterms:created>
  <dcterms:modified xsi:type="dcterms:W3CDTF">2018-04-12T01:26:00Z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